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刘斌部分新增内容：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一、类图属性变更（林少辉部分）：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Product增加integral属性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OrderItem的属性增加 subIntegral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Order属性大改：变更为：id，total，state，orderTime，name，phone，addressId，userId，totalIntegral。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代码部分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Dao层增加OrderDao.java、OrderItemDao.java、ProductCategoryDao.java、ProductDao.java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Entity层修改Order.java、OrderItem.java、Product.java、ProductCategory.java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Service层增加OrderService.java、ProductService.java、ShopCartService.java及其相应的Impl类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Web层增加AdminOrderController.java、OrderController.java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测试层增加：OrderDaoTest.java、OrderItemDaoTest.java、ProductCategoryDaoTest.java、ProductDaoTest</w:t>
      </w:r>
      <w:bookmarkStart w:id="0" w:name="_GoBack"/>
      <w:bookmarkEnd w:id="0"/>
      <w:r>
        <w:rPr>
          <w:rFonts w:hint="eastAsia"/>
          <w:lang w:val="en-US" w:eastAsia="zh-CN"/>
        </w:rPr>
        <w:t>.java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前端需要（游增部分）：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前台购物车增加积分（totalIntegral）的展示和用户的所有address，我后端留的地址接口是addressId。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后台订单管理页面增加积分（totalIntegral）的展示。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林少辉部分的用户管理是否需要增加属性integral(积分)，因为每一次购物都会产生积分，积分应该在用户个人信息体现。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前台指的是网站的前台（user端），后台指的是后台管理页面（admin端）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前端指的是HTML、CSS、JS等，后端指的是SpringBoot。</w:t>
      </w:r>
    </w:p>
    <w:p>
      <w:pPr>
        <w:rPr>
          <w:rFonts w:hint="eastAsia"/>
          <w:lang w:val="en-US" w:eastAsia="zh-CN"/>
        </w:rPr>
      </w:pPr>
    </w:p>
    <w:p>
      <w:pPr>
        <w:ind w:left="546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B3CE07"/>
    <w:multiLevelType w:val="singleLevel"/>
    <w:tmpl w:val="97B3CE0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826757"/>
    <w:rsid w:val="08826757"/>
    <w:rsid w:val="4CC24165"/>
    <w:rsid w:val="6D535020"/>
    <w:rsid w:val="6F6D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nelo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2018-11-23T03:09:00Z</dcterms:created>
  <dc:creator>刘斌</dc:creator>
  <cp:lastModifiedBy>刘斌</cp:lastModifiedBy>
  <dcterms:modified xsi:type="dcterms:W3CDTF">2018-11-23T03:29:56Z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